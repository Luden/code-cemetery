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4C8" w:rsidRDefault="00F134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19350" cy="15906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C8" w:rsidRPr="00F134C8" w:rsidRDefault="00F134C8">
      <w:r>
        <w:t>Рис. 1</w:t>
      </w:r>
      <w:r w:rsidR="008F46E1">
        <w:t xml:space="preserve"> Непонятное изображение</w:t>
      </w:r>
    </w:p>
    <w:p w:rsidR="00F134C8" w:rsidRPr="00953787" w:rsidRDefault="00F134C8"/>
    <w:p w:rsidR="00F134C8" w:rsidRPr="00953787" w:rsidRDefault="00F134C8">
      <w:r>
        <w:rPr>
          <w:noProof/>
          <w:lang w:eastAsia="ru-RU"/>
        </w:rPr>
        <w:drawing>
          <wp:inline distT="0" distB="0" distL="0" distR="0">
            <wp:extent cx="2419350" cy="1590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C8" w:rsidRPr="008F46E1" w:rsidRDefault="00F134C8">
      <w:r>
        <w:t>рис 21</w:t>
      </w:r>
      <w:r w:rsidR="008F46E1">
        <w:t xml:space="preserve"> Модель редуктора </w:t>
      </w:r>
      <w:r w:rsidR="008F46E1">
        <w:rPr>
          <w:lang w:val="en-US"/>
        </w:rPr>
        <w:t>MD</w:t>
      </w:r>
      <w:r w:rsidR="008F46E1" w:rsidRPr="008F46E1">
        <w:t xml:space="preserve">-3000 </w:t>
      </w:r>
      <w:r w:rsidR="008F46E1">
        <w:t>в разрезе</w:t>
      </w:r>
    </w:p>
    <w:p w:rsidR="00F134C8" w:rsidRPr="00953787" w:rsidRDefault="00F134C8"/>
    <w:p w:rsidR="0057423D" w:rsidRDefault="00F134C8">
      <w:r>
        <w:rPr>
          <w:noProof/>
          <w:lang w:eastAsia="ru-RU"/>
        </w:rPr>
        <w:drawing>
          <wp:inline distT="0" distB="0" distL="0" distR="0">
            <wp:extent cx="2419350" cy="15906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C8" w:rsidRDefault="00F134C8">
      <w:r>
        <w:t>рис3</w:t>
      </w:r>
      <w:r w:rsidR="008F46E1">
        <w:t xml:space="preserve"> Скриншот работы программы</w:t>
      </w:r>
    </w:p>
    <w:p w:rsidR="00F134C8" w:rsidRDefault="00F134C8"/>
    <w:p w:rsidR="00F134C8" w:rsidRDefault="00F134C8">
      <w:r>
        <w:rPr>
          <w:noProof/>
          <w:lang w:eastAsia="ru-RU"/>
        </w:rPr>
        <w:drawing>
          <wp:inline distT="0" distB="0" distL="0" distR="0">
            <wp:extent cx="2419350" cy="1590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4C8" w:rsidRDefault="00F134C8">
      <w:proofErr w:type="gramStart"/>
      <w:r>
        <w:t>Последний</w:t>
      </w:r>
      <w:proofErr w:type="gramEnd"/>
      <w:r>
        <w:t xml:space="preserve"> без подписи</w:t>
      </w:r>
    </w:p>
    <w:p w:rsidR="007622F3" w:rsidRDefault="007622F3"/>
    <w:p w:rsidR="007622F3" w:rsidRDefault="007622F3"/>
    <w:sectPr w:rsidR="007622F3" w:rsidSect="0057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8F46E1"/>
    <w:rsid w:val="000670BF"/>
    <w:rsid w:val="000A47A4"/>
    <w:rsid w:val="000C03C8"/>
    <w:rsid w:val="000D3E6C"/>
    <w:rsid w:val="00163B73"/>
    <w:rsid w:val="001B5C2C"/>
    <w:rsid w:val="004B42FA"/>
    <w:rsid w:val="004D3345"/>
    <w:rsid w:val="00540E5A"/>
    <w:rsid w:val="0057423D"/>
    <w:rsid w:val="00754D01"/>
    <w:rsid w:val="007622F3"/>
    <w:rsid w:val="00764808"/>
    <w:rsid w:val="008477B4"/>
    <w:rsid w:val="008F46E1"/>
    <w:rsid w:val="00953787"/>
    <w:rsid w:val="00A63379"/>
    <w:rsid w:val="00A974B4"/>
    <w:rsid w:val="00C836E8"/>
    <w:rsid w:val="00D275AA"/>
    <w:rsid w:val="00E30E71"/>
    <w:rsid w:val="00EE4DCF"/>
    <w:rsid w:val="00EF30E4"/>
    <w:rsid w:val="00F1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4B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4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bedev\My%20Documents\&#1090;&#1077;&#1089;&#1090;%20&#1084;&#1072;&#1082;&#1088;&#1086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тест макро</Template>
  <TotalTime>24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</dc:creator>
  <cp:keywords/>
  <dc:description/>
  <cp:lastModifiedBy>lebedev</cp:lastModifiedBy>
  <cp:revision>2</cp:revision>
  <dcterms:created xsi:type="dcterms:W3CDTF">2011-04-01T13:47:00Z</dcterms:created>
  <dcterms:modified xsi:type="dcterms:W3CDTF">2011-04-01T14:11:00Z</dcterms:modified>
</cp:coreProperties>
</file>